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B095E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bidi="ar-SA"/>
        </w:rPr>
        <w:pict>
          <v:group id="_x0000_s1036" style="position:absolute;left:0;text-align:left;margin-left:407.95pt;margin-top:9pt;width:86.45pt;height:87.95pt;rotation:180;z-index:251715583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3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3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Pr="008B095E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5.7pt;margin-top:-52.8pt;width:83.55pt;height:90.6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612E79">
        <w:rPr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-1135380</wp:posOffset>
            </wp:positionV>
            <wp:extent cx="7806690" cy="10043160"/>
            <wp:effectExtent l="19050" t="0" r="381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690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95E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63.5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 style="mso-next-textbox:#Text Box 108">
              <w:txbxContent>
                <w:p w:rsidR="006F3721" w:rsidRPr="00612E79" w:rsidRDefault="00612E79" w:rsidP="00860730">
                  <w:pPr>
                    <w:jc w:val="center"/>
                    <w:rPr>
                      <w:rFonts w:ascii="Times New Roman" w:hAnsi="Times New Roman"/>
                      <w:sz w:val="56"/>
                    </w:rPr>
                  </w:pPr>
                  <w:r w:rsidRPr="00612E79">
                    <w:rPr>
                      <w:rFonts w:ascii="Times New Roman" w:hAnsi="Times New Roman"/>
                      <w:sz w:val="56"/>
                    </w:rPr>
                    <w:t>REPORT:</w:t>
                  </w:r>
                </w:p>
                <w:p w:rsidR="00831116" w:rsidRPr="00612E79" w:rsidRDefault="00831116" w:rsidP="00860730">
                  <w:pPr>
                    <w:jc w:val="center"/>
                    <w:rPr>
                      <w:rFonts w:ascii="Times New Roman" w:hAnsi="Times New Roman"/>
                      <w:sz w:val="56"/>
                    </w:rPr>
                  </w:pPr>
                  <w:r w:rsidRPr="00612E79">
                    <w:rPr>
                      <w:rFonts w:ascii="Times New Roman" w:hAnsi="Times New Roman"/>
                      <w:sz w:val="56"/>
                    </w:rPr>
                    <w:t>LIBRARY MANAGEMENT SYSTEM</w:t>
                  </w:r>
                </w:p>
                <w:p w:rsidR="00831116" w:rsidRPr="00F40045" w:rsidRDefault="00831116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35128">
        <w:rPr>
          <w:rFonts w:ascii="Arial" w:hAnsi="Arial" w:cs="Arial"/>
          <w:sz w:val="18"/>
        </w:rPr>
        <w:t>./</w:t>
      </w:r>
    </w:p>
    <w:p w:rsidR="00963DA6" w:rsidRPr="00612E79" w:rsidRDefault="008B095E" w:rsidP="00963DA6">
      <w:pPr>
        <w:ind w:firstLine="0"/>
        <w:rPr>
          <w:rFonts w:ascii="Times New Roman" w:hAnsi="Times New Roman"/>
          <w:sz w:val="20"/>
          <w:szCs w:val="20"/>
        </w:rPr>
      </w:pPr>
      <w:r w:rsidRPr="008B095E">
        <w:rPr>
          <w:rFonts w:ascii="Times New Roman" w:hAnsi="Times New Roman"/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 w:rsidRPr="00612E79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 w:rsidRPr="00612E79">
        <w:rPr>
          <w:rFonts w:ascii="Times New Roman" w:hAnsi="Times New Roman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64"/>
        <w:gridCol w:w="1299"/>
        <w:gridCol w:w="2103"/>
        <w:gridCol w:w="1561"/>
        <w:gridCol w:w="1720"/>
        <w:gridCol w:w="2728"/>
      </w:tblGrid>
      <w:tr w:rsidR="00503D7B" w:rsidRPr="00553962" w:rsidTr="00612E79">
        <w:trPr>
          <w:cantSplit/>
          <w:trHeight w:val="687"/>
        </w:trPr>
        <w:tc>
          <w:tcPr>
            <w:tcW w:w="50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20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04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4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821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612E79">
        <w:trPr>
          <w:cantSplit/>
          <w:trHeight w:val="273"/>
        </w:trPr>
        <w:tc>
          <w:tcPr>
            <w:tcW w:w="508" w:type="pct"/>
            <w:vAlign w:val="center"/>
          </w:tcPr>
          <w:p w:rsidR="002979C3" w:rsidRPr="00404B4F" w:rsidRDefault="00612E7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31116">
              <w:rPr>
                <w:rFonts w:cs="Arial"/>
              </w:rPr>
              <w:t>1</w:t>
            </w:r>
          </w:p>
        </w:tc>
        <w:tc>
          <w:tcPr>
            <w:tcW w:w="620" w:type="pct"/>
            <w:vAlign w:val="center"/>
          </w:tcPr>
          <w:p w:rsidR="002979C3" w:rsidRPr="00B96BE2" w:rsidRDefault="00D055C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01-04</w:t>
            </w:r>
            <w:r w:rsidR="00612E79">
              <w:rPr>
                <w:rFonts w:cs="Arial"/>
              </w:rPr>
              <w:t>-2022</w:t>
            </w:r>
          </w:p>
        </w:tc>
        <w:tc>
          <w:tcPr>
            <w:tcW w:w="1004" w:type="pct"/>
            <w:vAlign w:val="center"/>
          </w:tcPr>
          <w:p w:rsidR="001B4CE7" w:rsidRPr="007B3ACD" w:rsidRDefault="00612E79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MEKALABHAGAVAN</w:t>
            </w:r>
          </w:p>
        </w:tc>
        <w:tc>
          <w:tcPr>
            <w:tcW w:w="745" w:type="pct"/>
            <w:vAlign w:val="center"/>
          </w:tcPr>
          <w:p w:rsidR="002979C3" w:rsidRPr="00997756" w:rsidRDefault="00831116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821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612E79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0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04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4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21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612E79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0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04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4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21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612E79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0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04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4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21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612E79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0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04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4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21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8B095E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1AF" w:rsidRDefault="00E921AF" w:rsidP="006A582B">
      <w:r>
        <w:separator/>
      </w:r>
    </w:p>
  </w:endnote>
  <w:endnote w:type="continuationSeparator" w:id="1">
    <w:p w:rsidR="00E921AF" w:rsidRDefault="00E921AF" w:rsidP="006A582B">
      <w:r>
        <w:continuationSeparator/>
      </w:r>
    </w:p>
  </w:endnote>
  <w:endnote w:type="continuationNotice" w:id="2">
    <w:p w:rsidR="00E921AF" w:rsidRDefault="00E921A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B095E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B095E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055C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B095E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B095E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B095E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055C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B095E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1AF" w:rsidRDefault="00E921AF" w:rsidP="006A582B">
      <w:r>
        <w:separator/>
      </w:r>
    </w:p>
  </w:footnote>
  <w:footnote w:type="continuationSeparator" w:id="1">
    <w:p w:rsidR="00E921AF" w:rsidRDefault="00E921AF" w:rsidP="006A582B">
      <w:r>
        <w:continuationSeparator/>
      </w:r>
    </w:p>
  </w:footnote>
  <w:footnote w:type="continuationNotice" w:id="2">
    <w:p w:rsidR="00E921AF" w:rsidRDefault="00E921A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2E79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095E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2032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55CC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921AF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158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Bhanuprakash mekala</cp:lastModifiedBy>
  <cp:revision>3</cp:revision>
  <cp:lastPrinted>2014-03-29T07:34:00Z</cp:lastPrinted>
  <dcterms:created xsi:type="dcterms:W3CDTF">2022-03-20T16:22:00Z</dcterms:created>
  <dcterms:modified xsi:type="dcterms:W3CDTF">2022-04-02T12:42:00Z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